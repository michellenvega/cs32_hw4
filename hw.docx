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92E" w14:textId="386667D5" w:rsidR="0087254D" w:rsidRPr="007E1C9D" w:rsidRDefault="007E1C9D">
      <w:pPr>
        <w:pStyle w:val="Title"/>
        <w:tabs>
          <w:tab w:val="center" w:pos="4320"/>
        </w:tabs>
        <w:rPr>
          <w:sz w:val="56"/>
          <w:szCs w:val="48"/>
        </w:rPr>
      </w:pPr>
      <w:r w:rsidRPr="007E1C9D">
        <w:rPr>
          <w:sz w:val="56"/>
          <w:szCs w:val="48"/>
        </w:rPr>
        <w:t>Homework 4</w:t>
      </w:r>
    </w:p>
    <w:p w14:paraId="69F65B02" w14:textId="3BCE099A" w:rsidR="0087254D" w:rsidRPr="007E1C9D" w:rsidRDefault="007E1C9D">
      <w:pPr>
        <w:pStyle w:val="Subtitle"/>
        <w:rPr>
          <w:sz w:val="56"/>
          <w:szCs w:val="20"/>
        </w:rPr>
      </w:pPr>
      <w:r w:rsidRPr="007E1C9D">
        <w:rPr>
          <w:sz w:val="56"/>
          <w:szCs w:val="20"/>
        </w:rPr>
        <w:t>cs 32</w:t>
      </w:r>
    </w:p>
    <w:p w14:paraId="2B0E38A4" w14:textId="3201BB38" w:rsidR="0087254D" w:rsidRPr="007E1C9D" w:rsidRDefault="007E1C9D">
      <w:pPr>
        <w:pStyle w:val="Date"/>
        <w:rPr>
          <w:sz w:val="24"/>
          <w:szCs w:val="21"/>
        </w:rPr>
      </w:pPr>
      <w:r w:rsidRPr="007E1C9D">
        <w:rPr>
          <w:sz w:val="24"/>
          <w:szCs w:val="21"/>
        </w:rPr>
        <w:t>Michelle navarrete Vega</w:t>
      </w:r>
    </w:p>
    <w:p w14:paraId="5B9FA80B" w14:textId="4A4E5BC6" w:rsidR="0087254D" w:rsidRDefault="00632D8E">
      <w:pPr>
        <w:pStyle w:val="Heading1"/>
      </w:pPr>
      <w:r>
        <w:t>2.</w:t>
      </w:r>
    </w:p>
    <w:p w14:paraId="466958AE" w14:textId="38222E2C" w:rsidR="00632D8E" w:rsidRDefault="00632D8E" w:rsidP="00632D8E">
      <w:pPr>
        <w:rPr>
          <w:sz w:val="21"/>
          <w:szCs w:val="21"/>
          <w:lang w:eastAsia="en-US"/>
        </w:rPr>
      </w:pPr>
      <w:r w:rsidRPr="00632D8E">
        <w:rPr>
          <w:sz w:val="21"/>
          <w:szCs w:val="21"/>
          <w:lang w:eastAsia="en-US"/>
        </w:rPr>
        <w:t xml:space="preserve">When attempting to insert a Coord into the </w:t>
      </w:r>
      <w:r>
        <w:rPr>
          <w:sz w:val="21"/>
          <w:szCs w:val="21"/>
          <w:lang w:eastAsia="en-US"/>
        </w:rPr>
        <w:t>Map</w:t>
      </w:r>
      <w:r w:rsidRPr="00632D8E">
        <w:rPr>
          <w:sz w:val="21"/>
          <w:szCs w:val="21"/>
          <w:lang w:eastAsia="en-US"/>
        </w:rPr>
        <w:t xml:space="preserve">, the </w:t>
      </w:r>
      <w:r>
        <w:rPr>
          <w:sz w:val="21"/>
          <w:szCs w:val="21"/>
          <w:lang w:eastAsia="en-US"/>
        </w:rPr>
        <w:t>Map</w:t>
      </w:r>
      <w:r w:rsidRPr="00632D8E">
        <w:rPr>
          <w:sz w:val="21"/>
          <w:szCs w:val="21"/>
          <w:lang w:eastAsia="en-US"/>
        </w:rPr>
        <w:t xml:space="preserve"> checks if</w:t>
      </w:r>
      <w:r w:rsidRPr="00632D8E">
        <w:rPr>
          <w:sz w:val="21"/>
          <w:szCs w:val="21"/>
          <w:lang w:eastAsia="en-US"/>
        </w:rPr>
        <w:t xml:space="preserve"> </w:t>
      </w:r>
      <w:r w:rsidRPr="00632D8E">
        <w:rPr>
          <w:sz w:val="21"/>
          <w:szCs w:val="21"/>
          <w:lang w:eastAsia="en-US"/>
        </w:rPr>
        <w:t>that coord already exists in there by using the == operator and checks ordering using the &lt; operator.</w:t>
      </w:r>
      <w:r>
        <w:rPr>
          <w:sz w:val="21"/>
          <w:szCs w:val="21"/>
          <w:lang w:eastAsia="en-US"/>
        </w:rPr>
        <w:t xml:space="preserve"> </w:t>
      </w:r>
      <w:r w:rsidR="006C067E" w:rsidRPr="006C067E">
        <w:rPr>
          <w:sz w:val="21"/>
          <w:szCs w:val="21"/>
          <w:lang w:eastAsia="en-US"/>
        </w:rPr>
        <w:t>For the Coord class, however, neither operator has been defined. As a result, using them results in an error.</w:t>
      </w:r>
    </w:p>
    <w:p w14:paraId="0B8E91BA" w14:textId="77234BC6" w:rsidR="004B41A0" w:rsidRDefault="004B41A0" w:rsidP="004B41A0">
      <w:pPr>
        <w:pStyle w:val="Heading1"/>
      </w:pPr>
      <w:r>
        <w:t>3E</w:t>
      </w:r>
      <w:r>
        <w:t>.</w:t>
      </w:r>
    </w:p>
    <w:p w14:paraId="57C589F0" w14:textId="6CD40110" w:rsidR="004B41A0" w:rsidRPr="00632D8E" w:rsidRDefault="004B41A0" w:rsidP="00632D8E">
      <w:pPr>
        <w:rPr>
          <w:sz w:val="21"/>
          <w:szCs w:val="21"/>
          <w:lang w:eastAsia="en-US"/>
        </w:rPr>
      </w:pPr>
      <w:r>
        <w:rPr>
          <w:sz w:val="21"/>
          <w:szCs w:val="21"/>
          <w:lang w:eastAsia="en-US"/>
        </w:rPr>
        <w:t xml:space="preserve">When the loop is first established, the pointer ‘p’ is given specific constraints and thus ends the loop when k = 5. Thus, when we add more items to our vector, they cannot be accessed as they are out of the range of the initial constraints given while in the loop. </w:t>
      </w:r>
    </w:p>
    <w:p w14:paraId="67CBE9E7" w14:textId="14D926E0" w:rsidR="00536887" w:rsidRPr="00536887" w:rsidRDefault="00536887" w:rsidP="00536887">
      <w:pPr>
        <w:pStyle w:val="Heading1"/>
      </w:pPr>
      <w:r>
        <w:t>4b</w:t>
      </w:r>
      <w:r>
        <w:t>.</w:t>
      </w:r>
    </w:p>
    <w:p w14:paraId="16FE9E3E" w14:textId="44DF565B" w:rsidR="0087254D" w:rsidRDefault="00555063" w:rsidP="00F03732">
      <w:pPr>
        <w:rPr>
          <w:sz w:val="21"/>
          <w:szCs w:val="21"/>
        </w:rPr>
      </w:pPr>
      <w:r w:rsidRPr="00555063">
        <w:rPr>
          <w:sz w:val="21"/>
          <w:szCs w:val="21"/>
        </w:rPr>
        <w:t xml:space="preserve">If only one parameter had been given, </w:t>
      </w:r>
      <w:r w:rsidR="00205D0B" w:rsidRPr="00205D0B">
        <w:rPr>
          <w:sz w:val="21"/>
          <w:szCs w:val="21"/>
        </w:rPr>
        <w:t xml:space="preserve">recursive calls would be unable to determine their location; for example, a recursive call to Peach would not be aware that the path to itself </w:t>
      </w:r>
      <w:r w:rsidRPr="00555063">
        <w:rPr>
          <w:sz w:val="21"/>
          <w:szCs w:val="21"/>
        </w:rPr>
        <w:t xml:space="preserve">was </w:t>
      </w:r>
      <w:r>
        <w:rPr>
          <w:sz w:val="21"/>
          <w:szCs w:val="21"/>
        </w:rPr>
        <w:t>Actor=&gt;</w:t>
      </w:r>
      <w:r w:rsidRPr="00555063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555063">
        <w:rPr>
          <w:sz w:val="21"/>
          <w:szCs w:val="21"/>
        </w:rPr>
        <w:t>so it would be unable to print the full path to itself.</w:t>
      </w:r>
      <w:r w:rsidR="00F03732">
        <w:rPr>
          <w:sz w:val="21"/>
          <w:szCs w:val="21"/>
        </w:rPr>
        <w:t xml:space="preserve"> </w:t>
      </w:r>
      <w:r w:rsidR="00205D0B" w:rsidRPr="00205D0B">
        <w:rPr>
          <w:sz w:val="21"/>
          <w:szCs w:val="21"/>
        </w:rPr>
        <w:t>Because recursion allows the function to know its path to it and branch off to each subclass, the result should be displayed recursively.</w:t>
      </w:r>
    </w:p>
    <w:p w14:paraId="01FD9C02" w14:textId="61ADAAA9" w:rsidR="001219DE" w:rsidRPr="00536887" w:rsidRDefault="001219DE" w:rsidP="001219DE">
      <w:pPr>
        <w:pStyle w:val="Heading1"/>
      </w:pPr>
      <w:r>
        <w:t>5a</w:t>
      </w:r>
      <w:r>
        <w:t>.</w:t>
      </w:r>
    </w:p>
    <w:p w14:paraId="0B9164C0" w14:textId="77777777" w:rsidR="00236747" w:rsidRPr="00F32E00" w:rsidRDefault="00236747" w:rsidP="00236747">
      <w:pPr>
        <w:spacing w:line="276" w:lineRule="auto"/>
        <w:rPr>
          <w:sz w:val="21"/>
          <w:szCs w:val="21"/>
        </w:rPr>
      </w:pPr>
      <w:r w:rsidRPr="00F32E00">
        <w:rPr>
          <w:sz w:val="21"/>
          <w:szCs w:val="21"/>
        </w:rPr>
        <w:t>The time complexity of this algorithm would be O(N^3) because the 3 nested for loops each loop for N number of times.</w:t>
      </w:r>
    </w:p>
    <w:p w14:paraId="63D2D983" w14:textId="055A8693" w:rsidR="00236747" w:rsidRDefault="00236747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int </w:t>
      </w:r>
      <w:r w:rsidR="008479BE" w:rsidRPr="00F32E00">
        <w:rPr>
          <w:sz w:val="21"/>
          <w:szCs w:val="21"/>
        </w:rPr>
        <w:t>hasContacted[N][N]</w:t>
      </w:r>
      <w:r w:rsidR="008479BE" w:rsidRPr="00F32E00">
        <w:rPr>
          <w:sz w:val="21"/>
          <w:szCs w:val="21"/>
        </w:rPr>
        <w:t>;</w:t>
      </w:r>
    </w:p>
    <w:p w14:paraId="7CE961FB" w14:textId="305A2CFB" w:rsidR="00886E6C" w:rsidRPr="00F32E00" w:rsidRDefault="00886E6C" w:rsidP="00F32E00">
      <w:pPr>
        <w:spacing w:after="0" w:line="240" w:lineRule="auto"/>
        <w:rPr>
          <w:sz w:val="21"/>
          <w:szCs w:val="21"/>
        </w:rPr>
      </w:pPr>
      <w:r w:rsidRPr="00886E6C">
        <w:rPr>
          <w:sz w:val="21"/>
          <w:szCs w:val="21"/>
        </w:rPr>
        <w:t>int numIntermediaries[N][N];</w:t>
      </w:r>
    </w:p>
    <w:p w14:paraId="2AEF6689" w14:textId="27A9F83E" w:rsidR="00236747" w:rsidRPr="00F32E00" w:rsidRDefault="00236747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for (int i = 0; i &lt; N; i++) </w:t>
      </w:r>
      <w:r w:rsidR="0016635F" w:rsidRPr="00F32E00">
        <w:rPr>
          <w:sz w:val="21"/>
          <w:szCs w:val="21"/>
        </w:rPr>
        <w:t>&lt;-----------</w:t>
      </w:r>
      <w:r w:rsidR="0016635F" w:rsidRPr="00F32E00">
        <w:rPr>
          <w:sz w:val="21"/>
          <w:szCs w:val="21"/>
        </w:rPr>
        <w:t>-----------</w:t>
      </w:r>
      <w:r w:rsidRPr="00F32E00">
        <w:rPr>
          <w:sz w:val="21"/>
          <w:szCs w:val="21"/>
        </w:rPr>
        <w:t xml:space="preserve"> O(N^3)</w:t>
      </w:r>
    </w:p>
    <w:p w14:paraId="3D3D577B" w14:textId="77777777" w:rsidR="00236747" w:rsidRPr="00F32E00" w:rsidRDefault="00236747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>{</w:t>
      </w:r>
    </w:p>
    <w:p w14:paraId="7551EEFC" w14:textId="62829F0B" w:rsidR="00236747" w:rsidRPr="00F32E00" w:rsidRDefault="00236747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lastRenderedPageBreak/>
        <w:t xml:space="preserve">    </w:t>
      </w:r>
      <w:r w:rsidR="008479BE" w:rsidRPr="00F32E00">
        <w:rPr>
          <w:sz w:val="21"/>
          <w:szCs w:val="21"/>
        </w:rPr>
        <w:t>numIntermediaries[i][i] = -1;</w:t>
      </w:r>
      <w:r w:rsidR="008479BE" w:rsidRPr="00F32E00">
        <w:rPr>
          <w:sz w:val="21"/>
          <w:szCs w:val="21"/>
        </w:rPr>
        <w:t xml:space="preserve"> </w:t>
      </w:r>
      <w:r w:rsidR="0016635F" w:rsidRPr="00F32E00">
        <w:rPr>
          <w:sz w:val="21"/>
          <w:szCs w:val="21"/>
        </w:rPr>
        <w:t>&lt;</w:t>
      </w:r>
      <w:r w:rsidR="0016635F" w:rsidRPr="00F32E00">
        <w:rPr>
          <w:sz w:val="21"/>
          <w:szCs w:val="21"/>
        </w:rPr>
        <w:t>----------------------</w:t>
      </w:r>
      <w:r w:rsidRPr="00F32E00">
        <w:rPr>
          <w:sz w:val="21"/>
          <w:szCs w:val="21"/>
        </w:rPr>
        <w:t xml:space="preserve"> O(1)</w:t>
      </w:r>
    </w:p>
    <w:p w14:paraId="634A2990" w14:textId="02AC75D8" w:rsidR="00236747" w:rsidRPr="00F32E00" w:rsidRDefault="00236747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for (int j = 0; j &lt; N; j++) </w:t>
      </w:r>
      <w:r w:rsidR="0016635F" w:rsidRPr="00F32E00">
        <w:rPr>
          <w:sz w:val="21"/>
          <w:szCs w:val="21"/>
        </w:rPr>
        <w:t>&lt;</w:t>
      </w:r>
      <w:r w:rsidR="0016635F" w:rsidRPr="00F32E00">
        <w:rPr>
          <w:sz w:val="21"/>
          <w:szCs w:val="21"/>
        </w:rPr>
        <w:t>----------------------------</w:t>
      </w:r>
      <w:r w:rsidRPr="00F32E00">
        <w:rPr>
          <w:sz w:val="21"/>
          <w:szCs w:val="21"/>
        </w:rPr>
        <w:t>O(N^2)</w:t>
      </w:r>
    </w:p>
    <w:p w14:paraId="2F29686F" w14:textId="77777777" w:rsidR="00236747" w:rsidRPr="00F32E00" w:rsidRDefault="00236747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{</w:t>
      </w:r>
    </w:p>
    <w:p w14:paraId="62982C1C" w14:textId="628B97D4" w:rsidR="00236747" w:rsidRPr="00F32E00" w:rsidRDefault="00236747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    if (i == j) </w:t>
      </w:r>
      <w:r w:rsidR="0016635F" w:rsidRPr="00F32E00">
        <w:rPr>
          <w:sz w:val="21"/>
          <w:szCs w:val="21"/>
        </w:rPr>
        <w:t>&lt;</w:t>
      </w:r>
      <w:r w:rsidR="0016635F" w:rsidRPr="00F32E00">
        <w:rPr>
          <w:sz w:val="21"/>
          <w:szCs w:val="21"/>
        </w:rPr>
        <w:t>------------------------------------------------</w:t>
      </w:r>
      <w:r w:rsidRPr="00F32E00">
        <w:rPr>
          <w:sz w:val="21"/>
          <w:szCs w:val="21"/>
        </w:rPr>
        <w:t>O(1)</w:t>
      </w:r>
    </w:p>
    <w:p w14:paraId="02E11A73" w14:textId="77777777" w:rsidR="00236747" w:rsidRPr="00F32E00" w:rsidRDefault="00236747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        continue;</w:t>
      </w:r>
    </w:p>
    <w:p w14:paraId="10C04CF3" w14:textId="25241517" w:rsidR="00236747" w:rsidRPr="00F32E00" w:rsidRDefault="00236747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    nu</w:t>
      </w:r>
      <w:r w:rsidR="003E4303" w:rsidRPr="00F32E00">
        <w:rPr>
          <w:sz w:val="21"/>
          <w:szCs w:val="21"/>
        </w:rPr>
        <w:t>numIntermediaries[i][j] = 0;</w:t>
      </w:r>
      <w:r w:rsidR="003E4303" w:rsidRPr="00F32E00">
        <w:rPr>
          <w:sz w:val="21"/>
          <w:szCs w:val="21"/>
        </w:rPr>
        <w:t xml:space="preserve"> </w:t>
      </w:r>
      <w:r w:rsidR="0016635F" w:rsidRPr="00F32E00">
        <w:rPr>
          <w:sz w:val="21"/>
          <w:szCs w:val="21"/>
        </w:rPr>
        <w:t>&lt;</w:t>
      </w:r>
      <w:r w:rsidR="0016635F" w:rsidRPr="00F32E00">
        <w:rPr>
          <w:sz w:val="21"/>
          <w:szCs w:val="21"/>
        </w:rPr>
        <w:t>----------------------</w:t>
      </w:r>
      <w:r w:rsidRPr="00F32E00">
        <w:rPr>
          <w:sz w:val="21"/>
          <w:szCs w:val="21"/>
        </w:rPr>
        <w:t xml:space="preserve"> O(1)</w:t>
      </w:r>
    </w:p>
    <w:p w14:paraId="3C54CF56" w14:textId="1994C1DD" w:rsidR="00236747" w:rsidRPr="00F32E00" w:rsidRDefault="00236747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    for (int k = 0; k &lt; N; k++) </w:t>
      </w:r>
      <w:r w:rsidR="0016635F" w:rsidRPr="00F32E00">
        <w:rPr>
          <w:sz w:val="21"/>
          <w:szCs w:val="21"/>
        </w:rPr>
        <w:t>&lt;-</w:t>
      </w:r>
      <w:r w:rsidR="0016635F" w:rsidRPr="00F32E00">
        <w:rPr>
          <w:sz w:val="21"/>
          <w:szCs w:val="21"/>
        </w:rPr>
        <w:t>----------------------</w:t>
      </w:r>
      <w:r w:rsidRPr="00F32E00">
        <w:rPr>
          <w:sz w:val="21"/>
          <w:szCs w:val="21"/>
        </w:rPr>
        <w:t>O(N)</w:t>
      </w:r>
    </w:p>
    <w:p w14:paraId="1CA2E48B" w14:textId="77777777" w:rsidR="00236747" w:rsidRPr="00F32E00" w:rsidRDefault="00236747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    {</w:t>
      </w:r>
    </w:p>
    <w:p w14:paraId="30267B38" w14:textId="002BEDB7" w:rsidR="00236747" w:rsidRPr="00F32E00" w:rsidRDefault="00236747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if (k == i  ||  k == j) </w:t>
      </w:r>
      <w:r w:rsidR="0016635F" w:rsidRPr="00F32E00">
        <w:rPr>
          <w:sz w:val="21"/>
          <w:szCs w:val="21"/>
        </w:rPr>
        <w:t>&lt;</w:t>
      </w:r>
      <w:r w:rsidR="0016635F" w:rsidRPr="00F32E00">
        <w:rPr>
          <w:sz w:val="21"/>
          <w:szCs w:val="21"/>
        </w:rPr>
        <w:t>-------------------------------</w:t>
      </w:r>
      <w:r w:rsidRPr="00F32E00">
        <w:rPr>
          <w:sz w:val="21"/>
          <w:szCs w:val="21"/>
        </w:rPr>
        <w:t xml:space="preserve"> O(1)</w:t>
      </w:r>
    </w:p>
    <w:p w14:paraId="4F51DB33" w14:textId="77777777" w:rsidR="00236747" w:rsidRPr="00F32E00" w:rsidRDefault="00236747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             continue;</w:t>
      </w:r>
    </w:p>
    <w:p w14:paraId="125314CA" w14:textId="1EE4AEAB" w:rsidR="00236747" w:rsidRPr="00F32E00" w:rsidRDefault="003E4303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>if (hasContacted[i][k]  &amp;&amp;  hasContacted[k][j])</w:t>
      </w:r>
      <w:r w:rsidRPr="00F32E00">
        <w:rPr>
          <w:sz w:val="21"/>
          <w:szCs w:val="21"/>
        </w:rPr>
        <w:t xml:space="preserve"> </w:t>
      </w:r>
      <w:r w:rsidR="0016635F" w:rsidRPr="00F32E00">
        <w:rPr>
          <w:sz w:val="21"/>
          <w:szCs w:val="21"/>
        </w:rPr>
        <w:t>&lt;</w:t>
      </w:r>
      <w:r w:rsidR="0016635F" w:rsidRPr="00F32E00">
        <w:rPr>
          <w:sz w:val="21"/>
          <w:szCs w:val="21"/>
        </w:rPr>
        <w:t>--------------</w:t>
      </w:r>
      <w:r w:rsidR="00236747" w:rsidRPr="00F32E00">
        <w:rPr>
          <w:sz w:val="21"/>
          <w:szCs w:val="21"/>
        </w:rPr>
        <w:t>O(1)</w:t>
      </w:r>
    </w:p>
    <w:p w14:paraId="18513405" w14:textId="06178864" w:rsidR="00236747" w:rsidRPr="00F32E00" w:rsidRDefault="00236747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</w:t>
      </w:r>
      <w:r w:rsidR="003E4303" w:rsidRPr="00F32E00">
        <w:rPr>
          <w:sz w:val="21"/>
          <w:szCs w:val="21"/>
        </w:rPr>
        <w:t>numIntermediaries[i][j]++;</w:t>
      </w:r>
      <w:r w:rsidR="0016635F" w:rsidRPr="00F32E00">
        <w:rPr>
          <w:sz w:val="21"/>
          <w:szCs w:val="21"/>
        </w:rPr>
        <w:t>&lt;</w:t>
      </w:r>
      <w:r w:rsidR="0016635F" w:rsidRPr="00F32E00">
        <w:rPr>
          <w:sz w:val="21"/>
          <w:szCs w:val="21"/>
        </w:rPr>
        <w:t>-------------------</w:t>
      </w:r>
      <w:r w:rsidRPr="00F32E00">
        <w:rPr>
          <w:sz w:val="21"/>
          <w:szCs w:val="21"/>
        </w:rPr>
        <w:t xml:space="preserve"> O(1)</w:t>
      </w:r>
    </w:p>
    <w:p w14:paraId="7E4564DA" w14:textId="77777777" w:rsidR="00236747" w:rsidRPr="00F32E00" w:rsidRDefault="00236747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    }</w:t>
      </w:r>
    </w:p>
    <w:p w14:paraId="473AF283" w14:textId="77777777" w:rsidR="00236747" w:rsidRPr="00F32E00" w:rsidRDefault="00236747" w:rsidP="00F32E00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}</w:t>
      </w:r>
    </w:p>
    <w:p w14:paraId="4700BA73" w14:textId="77777777" w:rsidR="001219DE" w:rsidRDefault="001219DE" w:rsidP="00F03732">
      <w:pPr>
        <w:rPr>
          <w:sz w:val="21"/>
          <w:szCs w:val="21"/>
        </w:rPr>
      </w:pPr>
    </w:p>
    <w:p w14:paraId="75EBF239" w14:textId="75E2353D" w:rsidR="001219DE" w:rsidRDefault="001219DE" w:rsidP="001219DE">
      <w:pPr>
        <w:pStyle w:val="Heading1"/>
      </w:pPr>
      <w:r>
        <w:t>5</w:t>
      </w:r>
      <w:r>
        <w:t>b.</w:t>
      </w:r>
    </w:p>
    <w:p w14:paraId="4C31E75C" w14:textId="4A564F00" w:rsidR="00FC32AF" w:rsidRDefault="00F32E00" w:rsidP="00FC32AF">
      <w:pPr>
        <w:spacing w:line="276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The time complexity of this algorithm would </w:t>
      </w:r>
      <w:r w:rsidR="001C6893">
        <w:rPr>
          <w:sz w:val="21"/>
          <w:szCs w:val="21"/>
        </w:rPr>
        <w:t>still be</w:t>
      </w:r>
      <w:r w:rsidRPr="00F32E00">
        <w:rPr>
          <w:sz w:val="21"/>
          <w:szCs w:val="21"/>
        </w:rPr>
        <w:t xml:space="preserve"> 0(N^3).</w:t>
      </w:r>
      <w:r w:rsidR="00452C96">
        <w:rPr>
          <w:sz w:val="21"/>
          <w:szCs w:val="21"/>
        </w:rPr>
        <w:t xml:space="preserve"> </w:t>
      </w:r>
      <w:r w:rsidRPr="00F32E00">
        <w:rPr>
          <w:sz w:val="21"/>
          <w:szCs w:val="21"/>
        </w:rPr>
        <w:t xml:space="preserve">The time complexity of the </w:t>
      </w:r>
      <w:r w:rsidR="001C6893">
        <w:rPr>
          <w:sz w:val="21"/>
          <w:szCs w:val="21"/>
        </w:rPr>
        <w:t>5a</w:t>
      </w:r>
      <w:r w:rsidRPr="00F32E00">
        <w:rPr>
          <w:sz w:val="21"/>
          <w:szCs w:val="21"/>
        </w:rPr>
        <w:t xml:space="preserve"> and </w:t>
      </w:r>
      <w:r w:rsidR="001C6893">
        <w:rPr>
          <w:sz w:val="21"/>
          <w:szCs w:val="21"/>
        </w:rPr>
        <w:t>5b</w:t>
      </w:r>
      <w:r w:rsidRPr="00F32E00">
        <w:rPr>
          <w:sz w:val="21"/>
          <w:szCs w:val="21"/>
        </w:rPr>
        <w:t xml:space="preserve"> both are 0(N^3) </w:t>
      </w:r>
      <w:r w:rsidR="001C6893">
        <w:rPr>
          <w:sz w:val="21"/>
          <w:szCs w:val="21"/>
        </w:rPr>
        <w:t>due to</w:t>
      </w:r>
      <w:r w:rsidRPr="00F32E00">
        <w:rPr>
          <w:sz w:val="21"/>
          <w:szCs w:val="21"/>
        </w:rPr>
        <w:t xml:space="preserve"> the 3 nested for</w:t>
      </w:r>
      <w:r w:rsidR="001C6893">
        <w:rPr>
          <w:sz w:val="21"/>
          <w:szCs w:val="21"/>
        </w:rPr>
        <w:t>-</w:t>
      </w:r>
      <w:r w:rsidRPr="00F32E00">
        <w:rPr>
          <w:sz w:val="21"/>
          <w:szCs w:val="21"/>
        </w:rPr>
        <w:t>loops, but this algorithm would have a lower constant of proportionality because of the 2</w:t>
      </w:r>
      <w:r w:rsidRPr="00F32E00">
        <w:rPr>
          <w:sz w:val="21"/>
          <w:szCs w:val="21"/>
          <w:vertAlign w:val="superscript"/>
        </w:rPr>
        <w:t>nd</w:t>
      </w:r>
      <w:r w:rsidRPr="00F32E00">
        <w:rPr>
          <w:sz w:val="21"/>
          <w:szCs w:val="21"/>
        </w:rPr>
        <w:t xml:space="preserve"> for loop going till ‘i’ instead of ‘N’ </w:t>
      </w:r>
      <w:r w:rsidR="001C6893" w:rsidRPr="00F32E00">
        <w:rPr>
          <w:sz w:val="21"/>
          <w:szCs w:val="21"/>
        </w:rPr>
        <w:t>and</w:t>
      </w:r>
      <w:r w:rsidRPr="00F32E00">
        <w:rPr>
          <w:sz w:val="21"/>
          <w:szCs w:val="21"/>
        </w:rPr>
        <w:t xml:space="preserve"> because of the line “numMutualFriends[j][i] = numMutualFriends[i][j].” </w:t>
      </w:r>
      <w:r w:rsidR="00FC32AF" w:rsidRPr="00FC32AF">
        <w:rPr>
          <w:sz w:val="21"/>
          <w:szCs w:val="21"/>
        </w:rPr>
        <w:t>Because the constants of proportionalities and lower order terms are ignored, the two algorithms have the same proportionality constant.</w:t>
      </w:r>
    </w:p>
    <w:p w14:paraId="6B61D580" w14:textId="77777777" w:rsidR="00FC32AF" w:rsidRDefault="00FC32AF" w:rsidP="006F29E6">
      <w:pPr>
        <w:spacing w:after="0" w:line="240" w:lineRule="auto"/>
        <w:rPr>
          <w:sz w:val="21"/>
          <w:szCs w:val="21"/>
        </w:rPr>
      </w:pPr>
    </w:p>
    <w:p w14:paraId="718B3425" w14:textId="31858C3D" w:rsidR="009A017B" w:rsidRDefault="009A017B" w:rsidP="006F29E6">
      <w:pPr>
        <w:spacing w:after="0" w:line="240" w:lineRule="auto"/>
        <w:rPr>
          <w:sz w:val="21"/>
          <w:szCs w:val="21"/>
        </w:rPr>
      </w:pPr>
      <w:r w:rsidRPr="009A017B">
        <w:rPr>
          <w:sz w:val="21"/>
          <w:szCs w:val="21"/>
        </w:rPr>
        <w:t>bool hasContacted[N][N];</w:t>
      </w:r>
    </w:p>
    <w:p w14:paraId="37528419" w14:textId="78C29D4B" w:rsidR="009A017B" w:rsidRPr="009A017B" w:rsidRDefault="009A017B" w:rsidP="006F29E6">
      <w:pPr>
        <w:spacing w:after="0" w:line="240" w:lineRule="auto"/>
        <w:rPr>
          <w:sz w:val="21"/>
          <w:szCs w:val="21"/>
        </w:rPr>
      </w:pPr>
      <w:r w:rsidRPr="009A017B">
        <w:rPr>
          <w:sz w:val="21"/>
          <w:szCs w:val="21"/>
        </w:rPr>
        <w:t>int numIntermediaries[N][N];</w:t>
      </w:r>
    </w:p>
    <w:p w14:paraId="338FDDB0" w14:textId="1203D2FD" w:rsidR="00F32E00" w:rsidRPr="00F32E00" w:rsidRDefault="00F32E00" w:rsidP="006F29E6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for (int i = 0; i &lt; N; i++) </w:t>
      </w:r>
      <w:r w:rsidR="003D292A" w:rsidRPr="00F32E00">
        <w:rPr>
          <w:sz w:val="21"/>
          <w:szCs w:val="21"/>
        </w:rPr>
        <w:t>&lt;----------------------------</w:t>
      </w:r>
      <w:r w:rsidRPr="00F32E00">
        <w:rPr>
          <w:sz w:val="21"/>
          <w:szCs w:val="21"/>
        </w:rPr>
        <w:t xml:space="preserve">O(N^3) </w:t>
      </w:r>
    </w:p>
    <w:p w14:paraId="3138882C" w14:textId="26913EB9" w:rsidR="00F32E00" w:rsidRPr="00F32E00" w:rsidRDefault="00F32E00" w:rsidP="006F29E6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{ </w:t>
      </w:r>
      <w:r w:rsidR="003D292A" w:rsidRPr="00F32E00">
        <w:rPr>
          <w:sz w:val="21"/>
          <w:szCs w:val="21"/>
        </w:rPr>
        <w:t>&lt;----------------------------</w:t>
      </w:r>
      <w:r w:rsidRPr="00F32E00">
        <w:rPr>
          <w:sz w:val="21"/>
          <w:szCs w:val="21"/>
        </w:rPr>
        <w:t>O(N^2)</w:t>
      </w:r>
    </w:p>
    <w:p w14:paraId="60CCD4A7" w14:textId="403D57C3" w:rsidR="00F32E00" w:rsidRPr="00F32E00" w:rsidRDefault="00AF64E9" w:rsidP="006F29E6">
      <w:pPr>
        <w:spacing w:after="0" w:line="240" w:lineRule="auto"/>
        <w:rPr>
          <w:sz w:val="21"/>
          <w:szCs w:val="21"/>
        </w:rPr>
      </w:pPr>
      <w:r w:rsidRPr="00AF64E9">
        <w:rPr>
          <w:sz w:val="21"/>
          <w:szCs w:val="21"/>
        </w:rPr>
        <w:t xml:space="preserve">numIntermediaries[i][i] = -1; </w:t>
      </w:r>
      <w:r w:rsidR="003D292A" w:rsidRPr="00F32E00">
        <w:rPr>
          <w:sz w:val="21"/>
          <w:szCs w:val="21"/>
        </w:rPr>
        <w:t>&lt;----------------------------</w:t>
      </w:r>
      <w:r w:rsidR="00F32E00" w:rsidRPr="00F32E00">
        <w:rPr>
          <w:sz w:val="21"/>
          <w:szCs w:val="21"/>
        </w:rPr>
        <w:t xml:space="preserve"> O(1)</w:t>
      </w:r>
    </w:p>
    <w:p w14:paraId="2D06EE40" w14:textId="7094DAF6" w:rsidR="00F32E00" w:rsidRPr="00F32E00" w:rsidRDefault="00F32E00" w:rsidP="006F29E6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for (int j = 0; j &lt; i; j++)   </w:t>
      </w:r>
      <w:r w:rsidRPr="003D292A">
        <w:rPr>
          <w:b/>
          <w:bCs/>
          <w:sz w:val="21"/>
          <w:szCs w:val="21"/>
        </w:rPr>
        <w:t>// loop limit is now i, not N</w:t>
      </w:r>
      <w:r w:rsidRPr="00F32E00">
        <w:rPr>
          <w:sz w:val="21"/>
          <w:szCs w:val="21"/>
        </w:rPr>
        <w:t xml:space="preserve"> </w:t>
      </w:r>
      <w:r w:rsidR="003D292A" w:rsidRPr="00F32E00">
        <w:rPr>
          <w:sz w:val="21"/>
          <w:szCs w:val="21"/>
        </w:rPr>
        <w:t>&lt;--------------------</w:t>
      </w:r>
      <w:r w:rsidRPr="00F32E00">
        <w:rPr>
          <w:sz w:val="21"/>
          <w:szCs w:val="21"/>
        </w:rPr>
        <w:t xml:space="preserve"> O(i*N)</w:t>
      </w:r>
    </w:p>
    <w:p w14:paraId="7DEED015" w14:textId="6A5B5240" w:rsidR="00F32E00" w:rsidRPr="00F32E00" w:rsidRDefault="00F32E00" w:rsidP="006F29E6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{ </w:t>
      </w:r>
      <w:r w:rsidR="003D292A" w:rsidRPr="00F32E00">
        <w:rPr>
          <w:sz w:val="21"/>
          <w:szCs w:val="21"/>
        </w:rPr>
        <w:t>&lt;----------------------------</w:t>
      </w:r>
      <w:r w:rsidR="003D292A">
        <w:rPr>
          <w:sz w:val="21"/>
          <w:szCs w:val="21"/>
        </w:rPr>
        <w:t xml:space="preserve">------------------------ </w:t>
      </w:r>
      <w:r w:rsidRPr="00F32E00">
        <w:rPr>
          <w:sz w:val="21"/>
          <w:szCs w:val="21"/>
        </w:rPr>
        <w:t>O(N)</w:t>
      </w:r>
    </w:p>
    <w:p w14:paraId="4DB1B6BB" w14:textId="0DC6B4F5" w:rsidR="00F32E00" w:rsidRPr="00F32E00" w:rsidRDefault="00F32E00" w:rsidP="006F29E6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    </w:t>
      </w:r>
      <w:r w:rsidR="00F26D48" w:rsidRPr="00F26D48">
        <w:rPr>
          <w:sz w:val="21"/>
          <w:szCs w:val="21"/>
        </w:rPr>
        <w:t>numIntermediaries[i][j] = 0;</w:t>
      </w:r>
      <w:r w:rsidR="003D292A" w:rsidRPr="003D292A">
        <w:rPr>
          <w:sz w:val="21"/>
          <w:szCs w:val="21"/>
        </w:rPr>
        <w:t xml:space="preserve"> </w:t>
      </w:r>
      <w:r w:rsidR="003D292A" w:rsidRPr="00F32E00">
        <w:rPr>
          <w:sz w:val="21"/>
          <w:szCs w:val="21"/>
        </w:rPr>
        <w:t>&lt;----------------------------</w:t>
      </w:r>
      <w:r w:rsidRPr="00F32E00">
        <w:rPr>
          <w:sz w:val="21"/>
          <w:szCs w:val="21"/>
        </w:rPr>
        <w:t xml:space="preserve"> O(1)</w:t>
      </w:r>
    </w:p>
    <w:p w14:paraId="35BBFC93" w14:textId="1FF88A67" w:rsidR="00F32E00" w:rsidRPr="00F32E00" w:rsidRDefault="00F32E00" w:rsidP="006F29E6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    for (int k = 0; k &lt; N; k++) </w:t>
      </w:r>
      <w:r w:rsidR="003D292A" w:rsidRPr="00F32E00">
        <w:rPr>
          <w:sz w:val="21"/>
          <w:szCs w:val="21"/>
        </w:rPr>
        <w:t>&lt;----------------------------</w:t>
      </w:r>
      <w:r w:rsidRPr="00F32E00">
        <w:rPr>
          <w:sz w:val="21"/>
          <w:szCs w:val="21"/>
        </w:rPr>
        <w:t xml:space="preserve"> O(N)</w:t>
      </w:r>
    </w:p>
    <w:p w14:paraId="07D568AD" w14:textId="77777777" w:rsidR="00F32E00" w:rsidRPr="00F32E00" w:rsidRDefault="00F32E00" w:rsidP="006F29E6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    {</w:t>
      </w:r>
    </w:p>
    <w:p w14:paraId="211D5D16" w14:textId="3325CC93" w:rsidR="00F32E00" w:rsidRPr="00F32E00" w:rsidRDefault="00F32E00" w:rsidP="006F29E6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         if (k == i  ||  k == j) </w:t>
      </w:r>
      <w:r w:rsidR="003D292A" w:rsidRPr="00F32E00">
        <w:rPr>
          <w:sz w:val="21"/>
          <w:szCs w:val="21"/>
        </w:rPr>
        <w:t>&lt;----------------------------</w:t>
      </w:r>
      <w:r w:rsidRPr="00F32E00">
        <w:rPr>
          <w:sz w:val="21"/>
          <w:szCs w:val="21"/>
        </w:rPr>
        <w:t xml:space="preserve"> O(1)</w:t>
      </w:r>
    </w:p>
    <w:p w14:paraId="7E88DD38" w14:textId="77777777" w:rsidR="00F32E00" w:rsidRPr="00F32E00" w:rsidRDefault="00F32E00" w:rsidP="006F29E6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              continue;</w:t>
      </w:r>
    </w:p>
    <w:p w14:paraId="639BB171" w14:textId="67A4EE60" w:rsidR="00F32E00" w:rsidRPr="00F32E00" w:rsidRDefault="00F32E00" w:rsidP="006F29E6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         if (</w:t>
      </w:r>
      <w:r w:rsidR="003D292A" w:rsidRPr="003D292A">
        <w:rPr>
          <w:sz w:val="21"/>
          <w:szCs w:val="21"/>
        </w:rPr>
        <w:t>hasContacted[i][k]  &amp;&amp;  hasContacted[k][j]</w:t>
      </w:r>
      <w:r w:rsidRPr="00F32E00">
        <w:rPr>
          <w:sz w:val="21"/>
          <w:szCs w:val="21"/>
        </w:rPr>
        <w:t xml:space="preserve">) </w:t>
      </w:r>
      <w:r w:rsidR="003D292A" w:rsidRPr="00F32E00">
        <w:rPr>
          <w:sz w:val="21"/>
          <w:szCs w:val="21"/>
        </w:rPr>
        <w:t>&lt;----------------------------</w:t>
      </w:r>
      <w:r w:rsidRPr="00F32E00">
        <w:rPr>
          <w:sz w:val="21"/>
          <w:szCs w:val="21"/>
        </w:rPr>
        <w:t xml:space="preserve"> O(1)</w:t>
      </w:r>
    </w:p>
    <w:p w14:paraId="66F31EE1" w14:textId="5460451E" w:rsidR="00F32E00" w:rsidRPr="00F32E00" w:rsidRDefault="00F32E00" w:rsidP="006F29E6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    </w:t>
      </w:r>
      <w:r w:rsidRPr="00F32E00">
        <w:rPr>
          <w:sz w:val="21"/>
          <w:szCs w:val="21"/>
        </w:rPr>
        <w:tab/>
        <w:t xml:space="preserve">     </w:t>
      </w:r>
      <w:r w:rsidR="003D292A" w:rsidRPr="003D292A">
        <w:rPr>
          <w:sz w:val="21"/>
          <w:szCs w:val="21"/>
        </w:rPr>
        <w:t>numIntermediaries[i][j]++;</w:t>
      </w:r>
      <w:r w:rsidR="003D292A" w:rsidRPr="003D292A">
        <w:rPr>
          <w:sz w:val="21"/>
          <w:szCs w:val="21"/>
        </w:rPr>
        <w:t xml:space="preserve"> </w:t>
      </w:r>
      <w:r w:rsidR="003D292A" w:rsidRPr="00F32E00">
        <w:rPr>
          <w:sz w:val="21"/>
          <w:szCs w:val="21"/>
        </w:rPr>
        <w:t>&lt;----------------------------</w:t>
      </w:r>
      <w:r w:rsidRPr="00F32E00">
        <w:rPr>
          <w:sz w:val="21"/>
          <w:szCs w:val="21"/>
        </w:rPr>
        <w:t xml:space="preserve"> O(1)</w:t>
      </w:r>
    </w:p>
    <w:p w14:paraId="17F48DFC" w14:textId="77777777" w:rsidR="00F32E00" w:rsidRPr="00F32E00" w:rsidRDefault="00F32E00" w:rsidP="006F29E6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    }</w:t>
      </w:r>
    </w:p>
    <w:p w14:paraId="1BF7B3C6" w14:textId="19946C76" w:rsidR="00F32E00" w:rsidRPr="00F32E00" w:rsidRDefault="00F32E00" w:rsidP="006F29E6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    </w:t>
      </w:r>
      <w:r w:rsidR="003D292A" w:rsidRPr="003D292A">
        <w:rPr>
          <w:b/>
          <w:bCs/>
          <w:sz w:val="21"/>
          <w:szCs w:val="21"/>
        </w:rPr>
        <w:t>numIntermediaries[j][i] = numIntermediaries[i][j];</w:t>
      </w:r>
      <w:r w:rsidRPr="00F32E00">
        <w:rPr>
          <w:sz w:val="21"/>
          <w:szCs w:val="21"/>
        </w:rPr>
        <w:t xml:space="preserve"> </w:t>
      </w:r>
      <w:r w:rsidR="003D292A" w:rsidRPr="00F32E00">
        <w:rPr>
          <w:sz w:val="21"/>
          <w:szCs w:val="21"/>
        </w:rPr>
        <w:t>&lt;------</w:t>
      </w:r>
      <w:r w:rsidRPr="00F32E00">
        <w:rPr>
          <w:sz w:val="21"/>
          <w:szCs w:val="21"/>
        </w:rPr>
        <w:t xml:space="preserve"> O(1)</w:t>
      </w:r>
    </w:p>
    <w:p w14:paraId="08B86164" w14:textId="77777777" w:rsidR="00F32E00" w:rsidRPr="00F32E00" w:rsidRDefault="00F32E00" w:rsidP="006F29E6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 xml:space="preserve">    }</w:t>
      </w:r>
    </w:p>
    <w:p w14:paraId="247CDE1F" w14:textId="77777777" w:rsidR="00F32E00" w:rsidRPr="00F32E00" w:rsidRDefault="00F32E00" w:rsidP="006F29E6">
      <w:pPr>
        <w:spacing w:after="0" w:line="240" w:lineRule="auto"/>
        <w:rPr>
          <w:sz w:val="21"/>
          <w:szCs w:val="21"/>
        </w:rPr>
      </w:pPr>
      <w:r w:rsidRPr="00F32E00">
        <w:rPr>
          <w:sz w:val="21"/>
          <w:szCs w:val="21"/>
        </w:rPr>
        <w:t>}</w:t>
      </w:r>
    </w:p>
    <w:p w14:paraId="20DDDF35" w14:textId="65288B56" w:rsidR="0087254D" w:rsidRDefault="0087254D">
      <w:pPr>
        <w:rPr>
          <w:sz w:val="21"/>
          <w:szCs w:val="21"/>
        </w:rPr>
      </w:pPr>
    </w:p>
    <w:p w14:paraId="5AF6591C" w14:textId="3ECD15DB" w:rsidR="009B53DD" w:rsidRPr="00536887" w:rsidRDefault="009B53DD" w:rsidP="009B53DD">
      <w:pPr>
        <w:pStyle w:val="Heading1"/>
      </w:pPr>
      <w:r>
        <w:lastRenderedPageBreak/>
        <w:t>6</w:t>
      </w:r>
      <w:r>
        <w:t>a.</w:t>
      </w:r>
    </w:p>
    <w:p w14:paraId="5F764020" w14:textId="407DD3E5" w:rsidR="00E76D22" w:rsidRDefault="009B53DD" w:rsidP="009B53DD">
      <w:pPr>
        <w:rPr>
          <w:sz w:val="21"/>
          <w:szCs w:val="21"/>
        </w:rPr>
      </w:pPr>
      <w:r w:rsidRPr="00F32E00">
        <w:rPr>
          <w:sz w:val="21"/>
          <w:szCs w:val="21"/>
        </w:rPr>
        <w:t>The time</w:t>
      </w:r>
    </w:p>
    <w:p w14:paraId="593640DA" w14:textId="4B5F50F2" w:rsidR="00362791" w:rsidRPr="00536887" w:rsidRDefault="00362791" w:rsidP="00362791">
      <w:pPr>
        <w:pStyle w:val="Heading1"/>
      </w:pPr>
      <w:r>
        <w:t>6</w:t>
      </w:r>
      <w:r>
        <w:t>B</w:t>
      </w:r>
      <w:r>
        <w:t>.</w:t>
      </w:r>
    </w:p>
    <w:p w14:paraId="1162D36C" w14:textId="77777777" w:rsidR="00362791" w:rsidRDefault="00362791" w:rsidP="00362791">
      <w:pPr>
        <w:rPr>
          <w:sz w:val="21"/>
          <w:szCs w:val="21"/>
        </w:rPr>
      </w:pPr>
      <w:r w:rsidRPr="00F32E00">
        <w:rPr>
          <w:sz w:val="21"/>
          <w:szCs w:val="21"/>
        </w:rPr>
        <w:t>The time</w:t>
      </w:r>
    </w:p>
    <w:p w14:paraId="2DEB0FEE" w14:textId="14367456" w:rsidR="00F41F53" w:rsidRPr="00536887" w:rsidRDefault="00F41F53" w:rsidP="00F41F53">
      <w:pPr>
        <w:pStyle w:val="Heading1"/>
      </w:pPr>
      <w:r>
        <w:t>7</w:t>
      </w:r>
      <w:r>
        <w:t>.</w:t>
      </w:r>
    </w:p>
    <w:p w14:paraId="3636D1E2" w14:textId="77777777" w:rsidR="007C5FD2" w:rsidRDefault="007C5FD2" w:rsidP="009B53DD"/>
    <w:sectPr w:rsidR="007C5FD2" w:rsidSect="00E76D22">
      <w:pgSz w:w="12240" w:h="15840" w:code="1"/>
      <w:pgMar w:top="1094" w:right="2448" w:bottom="1771" w:left="121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76A4A" w14:textId="77777777" w:rsidR="009945CA" w:rsidRDefault="009945CA">
      <w:pPr>
        <w:spacing w:line="240" w:lineRule="auto"/>
      </w:pPr>
      <w:r>
        <w:separator/>
      </w:r>
    </w:p>
    <w:p w14:paraId="03555474" w14:textId="77777777" w:rsidR="009945CA" w:rsidRDefault="009945CA"/>
  </w:endnote>
  <w:endnote w:type="continuationSeparator" w:id="0">
    <w:p w14:paraId="3786194E" w14:textId="77777777" w:rsidR="009945CA" w:rsidRDefault="009945CA">
      <w:pPr>
        <w:spacing w:line="240" w:lineRule="auto"/>
      </w:pPr>
      <w:r>
        <w:continuationSeparator/>
      </w:r>
    </w:p>
    <w:p w14:paraId="2E85864D" w14:textId="77777777" w:rsidR="009945CA" w:rsidRDefault="009945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6E0F" w14:textId="77777777" w:rsidR="009945CA" w:rsidRDefault="009945CA">
      <w:pPr>
        <w:spacing w:line="240" w:lineRule="auto"/>
      </w:pPr>
      <w:r>
        <w:separator/>
      </w:r>
    </w:p>
    <w:p w14:paraId="1F11E76E" w14:textId="77777777" w:rsidR="009945CA" w:rsidRDefault="009945CA"/>
  </w:footnote>
  <w:footnote w:type="continuationSeparator" w:id="0">
    <w:p w14:paraId="402E2225" w14:textId="77777777" w:rsidR="009945CA" w:rsidRDefault="009945CA">
      <w:pPr>
        <w:spacing w:line="240" w:lineRule="auto"/>
      </w:pPr>
      <w:r>
        <w:continuationSeparator/>
      </w:r>
    </w:p>
    <w:p w14:paraId="44E0AC2C" w14:textId="77777777" w:rsidR="009945CA" w:rsidRDefault="009945C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9D"/>
    <w:rsid w:val="000273C2"/>
    <w:rsid w:val="000B3773"/>
    <w:rsid w:val="000C2BF5"/>
    <w:rsid w:val="001219DE"/>
    <w:rsid w:val="0016635F"/>
    <w:rsid w:val="001C6893"/>
    <w:rsid w:val="00205D0B"/>
    <w:rsid w:val="00236747"/>
    <w:rsid w:val="00362791"/>
    <w:rsid w:val="003D292A"/>
    <w:rsid w:val="003E4303"/>
    <w:rsid w:val="00452C96"/>
    <w:rsid w:val="0045559F"/>
    <w:rsid w:val="004B41A0"/>
    <w:rsid w:val="004F27E3"/>
    <w:rsid w:val="00536887"/>
    <w:rsid w:val="00555063"/>
    <w:rsid w:val="005C433F"/>
    <w:rsid w:val="00632D8E"/>
    <w:rsid w:val="006C067E"/>
    <w:rsid w:val="006F29E6"/>
    <w:rsid w:val="0076708A"/>
    <w:rsid w:val="007C5FD2"/>
    <w:rsid w:val="007E1C9D"/>
    <w:rsid w:val="008479BE"/>
    <w:rsid w:val="0087254D"/>
    <w:rsid w:val="00886E6C"/>
    <w:rsid w:val="008B24F6"/>
    <w:rsid w:val="008D6BEA"/>
    <w:rsid w:val="00913931"/>
    <w:rsid w:val="009945CA"/>
    <w:rsid w:val="00996932"/>
    <w:rsid w:val="009A017B"/>
    <w:rsid w:val="009B53DD"/>
    <w:rsid w:val="00AF64E9"/>
    <w:rsid w:val="00E76D22"/>
    <w:rsid w:val="00EF5235"/>
    <w:rsid w:val="00F03732"/>
    <w:rsid w:val="00F26D48"/>
    <w:rsid w:val="00F32E00"/>
    <w:rsid w:val="00F41F53"/>
    <w:rsid w:val="00FC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4058F"/>
  <w15:chartTrackingRefBased/>
  <w15:docId w15:val="{7BFF17C4-6941-1245-A12E-31A24E9C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TMLCode">
    <w:name w:val="HTML Code"/>
    <w:basedOn w:val="DefaultParagraphFont"/>
    <w:uiPriority w:val="99"/>
    <w:semiHidden/>
    <w:unhideWhenUsed/>
    <w:rsid w:val="00632D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9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9B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ellenavarretevega/Library/Containers/com.microsoft.Word/Data/Library/Application%20Support/Microsoft/Office/16.0/DTS/en-US%7b11EAF6AE-DC0D-6448-94DE-891D26714E73%7d/%7b634D58FC-5F89-2844-A724-926268CF95D2%7dtf10002070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35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Michelle Navarrete Vega</cp:lastModifiedBy>
  <cp:revision>108</cp:revision>
  <dcterms:created xsi:type="dcterms:W3CDTF">2022-03-01T03:30:00Z</dcterms:created>
  <dcterms:modified xsi:type="dcterms:W3CDTF">2022-03-02T02:24:00Z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